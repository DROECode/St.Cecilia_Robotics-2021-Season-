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4B87" w14:textId="77777777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40760B">
        <w:t>Nov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40760B">
        <w:rPr>
          <w:rStyle w:val="Emphasis"/>
        </w:rPr>
        <w:t>2021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78B98DFE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E466796" w14:textId="77777777" w:rsidR="00BE33C9" w:rsidRDefault="00C47FD1" w:rsidP="0040760B">
            <w:pPr>
              <w:pStyle w:val="Day"/>
              <w:jc w:val="center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6E00D4C2" w14:textId="77777777" w:rsidR="00BE33C9" w:rsidRDefault="00C47FD1" w:rsidP="0040760B">
            <w:pPr>
              <w:pStyle w:val="Day"/>
              <w:jc w:val="center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0EF0CA4" w14:textId="77777777" w:rsidR="00BE33C9" w:rsidRDefault="00C47FD1" w:rsidP="0040760B">
            <w:pPr>
              <w:pStyle w:val="Day"/>
              <w:jc w:val="center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DC4B449" w14:textId="77777777" w:rsidR="00BE33C9" w:rsidRDefault="00C47FD1" w:rsidP="0040760B">
            <w:pPr>
              <w:pStyle w:val="Day"/>
              <w:jc w:val="center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E454403" w14:textId="77777777" w:rsidR="00BE33C9" w:rsidRDefault="00C47FD1" w:rsidP="0040760B">
            <w:pPr>
              <w:pStyle w:val="Day"/>
              <w:jc w:val="center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24F0BB8" w14:textId="77777777" w:rsidR="00BE33C9" w:rsidRDefault="00C47FD1" w:rsidP="0040760B">
            <w:pPr>
              <w:pStyle w:val="Day"/>
              <w:jc w:val="center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D816982" w14:textId="77777777" w:rsidR="00BE33C9" w:rsidRDefault="00C47FD1" w:rsidP="0040760B">
            <w:pPr>
              <w:pStyle w:val="Day"/>
              <w:jc w:val="center"/>
            </w:pPr>
            <w:r>
              <w:t>sat</w:t>
            </w:r>
          </w:p>
        </w:tc>
      </w:tr>
      <w:bookmarkStart w:id="0" w:name="_GoBack" w:colFirst="1" w:colLast="6"/>
      <w:tr w:rsidR="00BE33C9" w14:paraId="678242C8" w14:textId="77777777" w:rsidTr="00053D0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1894D73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B6CF824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6E783BDE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0760B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shd w:val="clear" w:color="auto" w:fill="auto"/>
            <w:tcMar>
              <w:bottom w:w="72" w:type="dxa"/>
            </w:tcMar>
            <w:vAlign w:val="bottom"/>
          </w:tcPr>
          <w:p w14:paraId="159DA13C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0760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5B3F341E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0760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22BF3B04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0760B">
              <w:instrText>Monday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40760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40760B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0760B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0760B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1D47D34F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5CAF4BA" w14:textId="77777777" w:rsidTr="00053D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B48DEA2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05919684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3D47F921" w14:textId="77777777" w:rsidR="00BE33C9" w:rsidRDefault="0040760B" w:rsidP="0040760B">
            <w:pPr>
              <w:jc w:val="center"/>
            </w:pPr>
            <w:r>
              <w:t>Scheduled Practice</w:t>
            </w:r>
          </w:p>
          <w:p w14:paraId="0D2D4327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1C75F2AE" w14:textId="77777777" w:rsidR="00365D58" w:rsidRDefault="00365D58" w:rsidP="0040760B">
            <w:pPr>
              <w:jc w:val="center"/>
            </w:pPr>
            <w:r>
              <w:t>Finish Table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73EBC9EF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37AED607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49559C4A" w14:textId="77777777" w:rsidR="00BE33C9" w:rsidRDefault="0040760B" w:rsidP="0040760B">
            <w:pPr>
              <w:jc w:val="center"/>
            </w:pPr>
            <w:r>
              <w:t>New Practice</w:t>
            </w:r>
          </w:p>
          <w:p w14:paraId="7459A33D" w14:textId="77777777" w:rsidR="0040760B" w:rsidRDefault="0040760B" w:rsidP="0040760B">
            <w:pPr>
              <w:jc w:val="center"/>
            </w:pPr>
            <w:r>
              <w:t>3-5pm</w:t>
            </w:r>
          </w:p>
          <w:p w14:paraId="2DD84BA1" w14:textId="77777777" w:rsidR="00365D58" w:rsidRDefault="00365D58" w:rsidP="0040760B">
            <w:pPr>
              <w:jc w:val="center"/>
            </w:pPr>
            <w:r>
              <w:t xml:space="preserve">Innovation </w:t>
            </w:r>
            <w:r w:rsidR="00056935">
              <w:t>/ Challenge Plan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5DDA2BB0" w14:textId="77777777" w:rsidR="00BE33C9" w:rsidRDefault="00BE33C9" w:rsidP="0040760B">
            <w:pPr>
              <w:jc w:val="center"/>
            </w:pPr>
          </w:p>
        </w:tc>
      </w:tr>
      <w:tr w:rsidR="00BE33C9" w14:paraId="3E87095D" w14:textId="77777777" w:rsidTr="00053D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61B4BBA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034F55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40760B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AB4CB1F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40760B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54E126CC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40760B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5C9A53B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40760B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278A6873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40760B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3D5DCDF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F52E094" w14:textId="77777777" w:rsidTr="00053D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D7F1105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6EBCDDA8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5E906500" w14:textId="77777777" w:rsidR="00BE33C9" w:rsidRDefault="0040760B" w:rsidP="0040760B">
            <w:pPr>
              <w:jc w:val="center"/>
            </w:pPr>
            <w:r>
              <w:t>Scheduled Practice</w:t>
            </w:r>
          </w:p>
          <w:p w14:paraId="647F8B49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0C0F6B01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4688C607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0821CB05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13763571" w14:textId="77777777" w:rsidR="0040760B" w:rsidRDefault="0040760B" w:rsidP="0040760B">
            <w:pPr>
              <w:jc w:val="center"/>
            </w:pPr>
            <w:r>
              <w:t>New Practice</w:t>
            </w:r>
          </w:p>
          <w:p w14:paraId="38ECF37D" w14:textId="77777777" w:rsidR="00BE33C9" w:rsidRDefault="0040760B" w:rsidP="0040760B">
            <w:pPr>
              <w:jc w:val="center"/>
            </w:pPr>
            <w:r>
              <w:t>3-5pm</w:t>
            </w:r>
          </w:p>
          <w:p w14:paraId="7545C82A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111CF796" w14:textId="77777777" w:rsidR="00BE33C9" w:rsidRDefault="00BE33C9" w:rsidP="0040760B">
            <w:pPr>
              <w:jc w:val="center"/>
            </w:pPr>
          </w:p>
        </w:tc>
      </w:tr>
      <w:tr w:rsidR="00BE33C9" w14:paraId="76A04F3C" w14:textId="77777777" w:rsidTr="00053D07">
        <w:trPr>
          <w:trHeight w:val="451"/>
        </w:trPr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97E5240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E263BD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40760B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6BD271BB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40760B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3620FD8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40760B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64067D26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40760B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67FC1709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40760B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4D0C9441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51B64292" w14:textId="77777777" w:rsidTr="00053D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F0CB7E4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25F792DA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25C973C3" w14:textId="77777777" w:rsidR="00BE33C9" w:rsidRDefault="0040760B" w:rsidP="0040760B">
            <w:pPr>
              <w:jc w:val="center"/>
            </w:pPr>
            <w:r>
              <w:t>Scheduled Practice</w:t>
            </w:r>
          </w:p>
          <w:p w14:paraId="3C6ACD04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6847EFBD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2AC504F8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635C79BB" w14:textId="77777777" w:rsidR="00BE33C9" w:rsidRDefault="00BE33C9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6DB6DA64" w14:textId="77777777" w:rsidR="0040760B" w:rsidRDefault="0040760B" w:rsidP="0040760B">
            <w:pPr>
              <w:jc w:val="center"/>
            </w:pPr>
            <w:r>
              <w:t>New Practice</w:t>
            </w:r>
          </w:p>
          <w:p w14:paraId="1AE517E8" w14:textId="77777777" w:rsidR="00BE33C9" w:rsidRDefault="0040760B" w:rsidP="0040760B">
            <w:pPr>
              <w:jc w:val="center"/>
            </w:pPr>
            <w:r>
              <w:t>3-5pm</w:t>
            </w:r>
          </w:p>
          <w:p w14:paraId="61D2D035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6F8A728B" w14:textId="77777777" w:rsidR="0040760B" w:rsidRPr="006919B2" w:rsidRDefault="0040760B" w:rsidP="0040760B">
            <w:pPr>
              <w:jc w:val="center"/>
              <w:rPr>
                <w:b/>
              </w:rPr>
            </w:pPr>
            <w:r w:rsidRPr="006919B2">
              <w:rPr>
                <w:b/>
              </w:rPr>
              <w:t xml:space="preserve">Robot Practice Run(s) Submission </w:t>
            </w:r>
          </w:p>
          <w:p w14:paraId="2D5930EA" w14:textId="77777777" w:rsidR="00BE33C9" w:rsidRDefault="00E05DEA" w:rsidP="0040760B">
            <w:pPr>
              <w:jc w:val="center"/>
            </w:pPr>
            <w:r w:rsidRPr="006919B2">
              <w:rPr>
                <w:b/>
              </w:rPr>
              <w:t>12 – 4</w:t>
            </w:r>
            <w:r>
              <w:t xml:space="preserve"> </w:t>
            </w:r>
          </w:p>
        </w:tc>
      </w:tr>
      <w:tr w:rsidR="00BE33C9" w14:paraId="11CBFC2F" w14:textId="77777777" w:rsidTr="00053D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824B268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12DD11AE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40760B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45FC0824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40760B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70D1354D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40760B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24F6BE37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40760B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28EC058B" w14:textId="77777777" w:rsidR="00BE33C9" w:rsidRDefault="00C47FD1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40760B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019D7CDE" w14:textId="77777777" w:rsidR="00BE33C9" w:rsidRDefault="00C47FD1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40760B"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</w:tr>
      <w:tr w:rsidR="0040760B" w14:paraId="22F40624" w14:textId="77777777" w:rsidTr="00053D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9965F01" w14:textId="77777777" w:rsidR="0040760B" w:rsidRDefault="0040760B" w:rsidP="0040760B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78C79D16" w14:textId="77777777" w:rsidR="00B2750A" w:rsidRDefault="00B2750A" w:rsidP="00B2750A">
            <w:pPr>
              <w:jc w:val="center"/>
            </w:pPr>
            <w:r>
              <w:t>New Practice</w:t>
            </w:r>
          </w:p>
          <w:p w14:paraId="1CE256EC" w14:textId="77777777" w:rsidR="00B2750A" w:rsidRDefault="00B2750A" w:rsidP="00B2750A">
            <w:pPr>
              <w:jc w:val="center"/>
            </w:pPr>
            <w:r>
              <w:t>4:30 – 6pm</w:t>
            </w:r>
          </w:p>
          <w:p w14:paraId="322D4E03" w14:textId="77777777" w:rsidR="0040760B" w:rsidRDefault="00B2750A" w:rsidP="00B2750A">
            <w:pPr>
              <w:jc w:val="center"/>
            </w:pPr>
            <w:r>
              <w:t>Innovation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0F169E5D" w14:textId="77777777" w:rsidR="0040760B" w:rsidRDefault="0040760B" w:rsidP="0040760B">
            <w:pPr>
              <w:jc w:val="center"/>
            </w:pPr>
            <w:r>
              <w:t>Scheduled Practice</w:t>
            </w:r>
          </w:p>
          <w:p w14:paraId="71C5FE05" w14:textId="77777777" w:rsidR="0040760B" w:rsidRDefault="0040760B" w:rsidP="0040760B">
            <w:pPr>
              <w:jc w:val="center"/>
            </w:pPr>
            <w:r>
              <w:t>4:30 – 6pm</w:t>
            </w:r>
          </w:p>
          <w:p w14:paraId="53AEF469" w14:textId="77777777" w:rsidR="00365D58" w:rsidRDefault="00365D58" w:rsidP="0040760B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79E33DE0" w14:textId="77777777" w:rsidR="00E05DEA" w:rsidRDefault="00E05DEA" w:rsidP="00E05DEA">
            <w:pPr>
              <w:jc w:val="center"/>
            </w:pPr>
            <w:r>
              <w:t>New Practice</w:t>
            </w:r>
          </w:p>
          <w:p w14:paraId="1DC9C37F" w14:textId="77777777" w:rsidR="00365D58" w:rsidRDefault="00E05DEA" w:rsidP="00365D58">
            <w:pPr>
              <w:jc w:val="center"/>
            </w:pPr>
            <w:r>
              <w:t>3-5pm</w:t>
            </w:r>
          </w:p>
          <w:p w14:paraId="605DA232" w14:textId="77777777"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032447D0" w14:textId="77777777" w:rsidR="0040760B" w:rsidRDefault="00365D58" w:rsidP="0040760B">
            <w:pPr>
              <w:jc w:val="center"/>
            </w:pPr>
            <w:r>
              <w:t>Thanksgiving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21E39C67" w14:textId="77777777" w:rsidR="00E05DEA" w:rsidRDefault="0040760B" w:rsidP="00E05DEA">
            <w:pPr>
              <w:jc w:val="center"/>
            </w:pPr>
            <w:r>
              <w:t xml:space="preserve"> </w:t>
            </w:r>
            <w:r w:rsidR="00E05DEA">
              <w:t>New Practice</w:t>
            </w:r>
          </w:p>
          <w:p w14:paraId="33F3EAD8" w14:textId="77777777" w:rsidR="0040760B" w:rsidRDefault="00E05DEA" w:rsidP="00E05DEA">
            <w:pPr>
              <w:jc w:val="center"/>
            </w:pPr>
            <w:r>
              <w:t>3-5pm</w:t>
            </w:r>
          </w:p>
          <w:p w14:paraId="2F853FA1" w14:textId="77777777" w:rsidR="00365D58" w:rsidRDefault="00365D58" w:rsidP="00E05DEA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25E6D131" w14:textId="77777777" w:rsidR="0040760B" w:rsidRDefault="0040760B" w:rsidP="0040760B">
            <w:pPr>
              <w:jc w:val="center"/>
            </w:pPr>
          </w:p>
        </w:tc>
      </w:tr>
      <w:tr w:rsidR="0040760B" w14:paraId="36102B70" w14:textId="77777777" w:rsidTr="00053D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69C558B" w14:textId="77777777" w:rsidR="0040760B" w:rsidRDefault="0040760B" w:rsidP="0040760B">
            <w:pPr>
              <w:pStyle w:val="Date"/>
              <w:jc w:val="center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368A6D65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7793827F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710234ED" w14:textId="77777777" w:rsidR="0040760B" w:rsidRDefault="00E05DEA" w:rsidP="0040760B">
            <w:pPr>
              <w:pStyle w:val="Date"/>
              <w:jc w:val="center"/>
            </w:pPr>
            <w:r>
              <w:t>1</w:t>
            </w:r>
            <w:r w:rsidR="0040760B">
              <w:fldChar w:fldCharType="begin"/>
            </w:r>
            <w:r w:rsidR="0040760B">
              <w:instrText xml:space="preserve">IF </w:instrText>
            </w:r>
            <w:r w:rsidR="0040760B">
              <w:fldChar w:fldCharType="begin"/>
            </w:r>
            <w:r w:rsidR="0040760B">
              <w:instrText xml:space="preserve"> =C10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= 0,"" </w:instrText>
            </w:r>
            <w:r w:rsidR="0040760B">
              <w:fldChar w:fldCharType="begin"/>
            </w:r>
            <w:r w:rsidR="0040760B">
              <w:instrText xml:space="preserve"> IF </w:instrText>
            </w:r>
            <w:r w:rsidR="0040760B">
              <w:fldChar w:fldCharType="begin"/>
            </w:r>
            <w:r w:rsidR="0040760B">
              <w:instrText xml:space="preserve"> =C10 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 &lt; </w:instrText>
            </w:r>
            <w:r w:rsidR="0040760B">
              <w:fldChar w:fldCharType="begin"/>
            </w:r>
            <w:r w:rsidR="0040760B">
              <w:instrText xml:space="preserve"> DocVariable MonthEnd \@ d </w:instrText>
            </w:r>
            <w:r w:rsidR="0040760B">
              <w:fldChar w:fldCharType="separate"/>
            </w:r>
            <w:r w:rsidR="0040760B">
              <w:instrText>30</w:instrText>
            </w:r>
            <w:r w:rsidR="0040760B">
              <w:fldChar w:fldCharType="end"/>
            </w:r>
            <w:r w:rsidR="0040760B">
              <w:instrText xml:space="preserve">  </w:instrText>
            </w:r>
            <w:r w:rsidR="0040760B">
              <w:fldChar w:fldCharType="begin"/>
            </w:r>
            <w:r w:rsidR="0040760B">
              <w:instrText xml:space="preserve"> =C10+1 </w:instrText>
            </w:r>
            <w:r w:rsidR="0040760B">
              <w:fldChar w:fldCharType="separate"/>
            </w:r>
            <w:r w:rsidR="0040760B">
              <w:rPr>
                <w:noProof/>
              </w:rPr>
              <w:instrText>30</w:instrText>
            </w:r>
            <w:r w:rsidR="0040760B">
              <w:fldChar w:fldCharType="end"/>
            </w:r>
            <w:r w:rsidR="0040760B">
              <w:instrText xml:space="preserve"> "" </w:instrText>
            </w:r>
            <w:r w:rsidR="0040760B">
              <w:fldChar w:fldCharType="end"/>
            </w:r>
            <w:r w:rsidR="0040760B">
              <w:instrText>\# 0#</w:instrText>
            </w:r>
            <w:r w:rsidR="0040760B"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7CB54C6C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  <w:r w:rsidR="00E05DEA">
              <w:t>2</w:t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5241D3D4" w14:textId="77777777" w:rsidR="0040760B" w:rsidRDefault="0040760B" w:rsidP="0040760B">
            <w:pPr>
              <w:pStyle w:val="Date"/>
              <w:jc w:val="center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  <w:r w:rsidR="00E05DEA">
              <w:t>3</w:t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shd w:val="clear" w:color="auto" w:fill="auto"/>
            <w:tcMar>
              <w:bottom w:w="72" w:type="dxa"/>
            </w:tcMar>
          </w:tcPr>
          <w:p w14:paraId="42684AF3" w14:textId="77777777" w:rsidR="0040760B" w:rsidRPr="006919B2" w:rsidRDefault="0040760B" w:rsidP="0040760B">
            <w:pPr>
              <w:pStyle w:val="Date"/>
              <w:jc w:val="center"/>
              <w:rPr>
                <w:rStyle w:val="Emphasis"/>
                <w:b w:val="0"/>
              </w:rPr>
            </w:pP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IF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= 0,""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IF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29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 &lt;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DocVariable MonthEnd \@ d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</w:rPr>
              <w:instrText>31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 </w:instrText>
            </w:r>
            <w:r w:rsidRPr="006919B2">
              <w:rPr>
                <w:rStyle w:val="Emphasis"/>
                <w:b w:val="0"/>
              </w:rPr>
              <w:fldChar w:fldCharType="begin"/>
            </w:r>
            <w:r w:rsidRPr="006919B2">
              <w:rPr>
                <w:rStyle w:val="Emphasis"/>
                <w:b w:val="0"/>
              </w:rPr>
              <w:instrText xml:space="preserve"> =F10+1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30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 xml:space="preserve"> "" </w:instrText>
            </w:r>
            <w:r w:rsidRPr="006919B2">
              <w:rPr>
                <w:rStyle w:val="Emphasis"/>
                <w:b w:val="0"/>
              </w:rPr>
              <w:fldChar w:fldCharType="separate"/>
            </w:r>
            <w:r w:rsidRPr="006919B2">
              <w:rPr>
                <w:rStyle w:val="Emphasis"/>
                <w:b w:val="0"/>
                <w:noProof/>
              </w:rPr>
              <w:instrText>30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Pr="006919B2">
              <w:rPr>
                <w:rStyle w:val="Emphasis"/>
                <w:b w:val="0"/>
              </w:rPr>
              <w:instrText>\# 0#</w:instrText>
            </w:r>
            <w:r w:rsidRPr="006919B2">
              <w:rPr>
                <w:rStyle w:val="Emphasis"/>
                <w:b w:val="0"/>
              </w:rPr>
              <w:fldChar w:fldCharType="end"/>
            </w:r>
            <w:r w:rsidR="00E05DEA" w:rsidRPr="006919B2">
              <w:rPr>
                <w:rStyle w:val="Emphasis"/>
                <w:b w:val="0"/>
              </w:rPr>
              <w:t>4</w:t>
            </w:r>
          </w:p>
        </w:tc>
      </w:tr>
      <w:tr w:rsidR="0040760B" w14:paraId="6B8DCAA2" w14:textId="77777777" w:rsidTr="00053D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55F3564" w14:textId="77777777" w:rsidR="0040760B" w:rsidRDefault="0040760B" w:rsidP="00365D58">
            <w:pPr>
              <w:jc w:val="center"/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508FFEAA" w14:textId="77777777" w:rsidR="00B2750A" w:rsidRDefault="00B2750A" w:rsidP="00B2750A">
            <w:pPr>
              <w:jc w:val="center"/>
            </w:pPr>
            <w:r>
              <w:t>New Practice</w:t>
            </w:r>
          </w:p>
          <w:p w14:paraId="3F29A895" w14:textId="77777777" w:rsidR="00B2750A" w:rsidRDefault="00B2750A" w:rsidP="00B2750A">
            <w:pPr>
              <w:jc w:val="center"/>
            </w:pPr>
            <w:r>
              <w:t>4:30 – 6pm</w:t>
            </w:r>
          </w:p>
          <w:p w14:paraId="3C353A64" w14:textId="77777777" w:rsidR="0040760B" w:rsidRDefault="00B2750A" w:rsidP="00B2750A">
            <w:pPr>
              <w:jc w:val="center"/>
            </w:pPr>
            <w:r>
              <w:t>Innovation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610DD522" w14:textId="77777777" w:rsidR="00365D58" w:rsidRDefault="00365D58" w:rsidP="00365D58">
            <w:pPr>
              <w:jc w:val="center"/>
            </w:pPr>
            <w:r>
              <w:t>Scheduled Practice</w:t>
            </w:r>
          </w:p>
          <w:p w14:paraId="6AB66C24" w14:textId="77777777" w:rsidR="0040760B" w:rsidRDefault="00365D58" w:rsidP="00365D58">
            <w:pPr>
              <w:jc w:val="center"/>
            </w:pPr>
            <w:r>
              <w:t>4:30 – 6pm</w:t>
            </w:r>
          </w:p>
          <w:p w14:paraId="735F8568" w14:textId="77777777"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328DC8F0" w14:textId="77777777" w:rsidR="0040760B" w:rsidRDefault="00E05DEA" w:rsidP="00365D58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0462773B" w14:textId="77777777" w:rsidR="0040760B" w:rsidRDefault="00E05DEA" w:rsidP="00365D58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5084D651" w14:textId="77777777" w:rsidR="0040760B" w:rsidRDefault="00E05DEA" w:rsidP="00365D58">
            <w:pPr>
              <w:jc w:val="center"/>
            </w:pPr>
            <w:r>
              <w:t>December</w:t>
            </w:r>
          </w:p>
          <w:p w14:paraId="131ED0FF" w14:textId="77777777" w:rsidR="00365D58" w:rsidRDefault="00365D58" w:rsidP="00365D58">
            <w:pPr>
              <w:jc w:val="center"/>
            </w:pPr>
            <w:r>
              <w:t>New Practice</w:t>
            </w:r>
          </w:p>
          <w:p w14:paraId="20448BDF" w14:textId="77777777" w:rsidR="00365D58" w:rsidRDefault="00365D58" w:rsidP="00365D58">
            <w:pPr>
              <w:jc w:val="center"/>
            </w:pPr>
            <w:r>
              <w:t>3-5pm</w:t>
            </w:r>
          </w:p>
          <w:p w14:paraId="00B6BD90" w14:textId="77777777" w:rsidR="00365D58" w:rsidRDefault="00365D58" w:rsidP="00365D58">
            <w:pPr>
              <w:jc w:val="center"/>
            </w:pPr>
            <w:r>
              <w:t>Robot Challenge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shd w:val="clear" w:color="auto" w:fill="auto"/>
            <w:tcMar>
              <w:top w:w="0" w:type="dxa"/>
            </w:tcMar>
          </w:tcPr>
          <w:p w14:paraId="7D92DEBA" w14:textId="77777777" w:rsidR="0040760B" w:rsidRPr="006919B2" w:rsidRDefault="00E05DEA" w:rsidP="00365D58">
            <w:pPr>
              <w:jc w:val="center"/>
            </w:pPr>
            <w:r w:rsidRPr="006919B2">
              <w:t>December</w:t>
            </w:r>
          </w:p>
          <w:p w14:paraId="0677863A" w14:textId="77777777" w:rsidR="00E05DEA" w:rsidRPr="006919B2" w:rsidRDefault="00E05DEA" w:rsidP="00365D58">
            <w:pPr>
              <w:jc w:val="center"/>
            </w:pPr>
            <w:r w:rsidRPr="006919B2">
              <w:t>Robot Official Run</w:t>
            </w:r>
          </w:p>
          <w:p w14:paraId="32651971" w14:textId="77777777" w:rsidR="00E05DEA" w:rsidRPr="006919B2" w:rsidRDefault="00E05DEA" w:rsidP="00365D58">
            <w:pPr>
              <w:jc w:val="center"/>
            </w:pPr>
            <w:r w:rsidRPr="006919B2">
              <w:t>12 – 4</w:t>
            </w:r>
          </w:p>
        </w:tc>
      </w:tr>
      <w:bookmarkEnd w:id="0"/>
      <w:tr w:rsidR="0040760B" w14:paraId="0B91BEEE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9A386BD" w14:textId="77777777" w:rsidR="0040760B" w:rsidRDefault="0040760B" w:rsidP="0040760B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174CB10" w14:textId="77777777" w:rsidR="0040760B" w:rsidRDefault="0040760B" w:rsidP="0040760B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89F0CD1" w14:textId="77777777" w:rsidR="0040760B" w:rsidRDefault="0040760B" w:rsidP="0040760B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8BB65E5" w14:textId="77777777" w:rsidR="0040760B" w:rsidRDefault="0040760B" w:rsidP="0040760B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840F655" w14:textId="77777777" w:rsidR="0040760B" w:rsidRDefault="0040760B" w:rsidP="0040760B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F36E32F" w14:textId="77777777" w:rsidR="0040760B" w:rsidRDefault="0040760B" w:rsidP="0040760B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7B666C7" w14:textId="77777777" w:rsidR="0040760B" w:rsidRDefault="0040760B" w:rsidP="0040760B">
            <w:pPr>
              <w:pStyle w:val="Date"/>
              <w:rPr>
                <w:rStyle w:val="Emphasis"/>
              </w:rPr>
            </w:pPr>
          </w:p>
        </w:tc>
      </w:tr>
      <w:tr w:rsidR="0040760B" w14:paraId="5D2F39C6" w14:textId="77777777" w:rsidTr="00CD204F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14:paraId="715673BE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1CA34493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3E8A7B51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5" w:type="pct"/>
            <w:tcMar>
              <w:top w:w="0" w:type="dxa"/>
            </w:tcMar>
          </w:tcPr>
          <w:p w14:paraId="61A9A9F1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44E96262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48702FA7" w14:textId="77777777" w:rsidR="0040760B" w:rsidRDefault="0040760B" w:rsidP="00CD204F">
            <w:pPr>
              <w:pStyle w:val="Date"/>
              <w:jc w:val="center"/>
            </w:pPr>
          </w:p>
        </w:tc>
        <w:tc>
          <w:tcPr>
            <w:tcW w:w="715" w:type="pct"/>
            <w:tcMar>
              <w:top w:w="0" w:type="dxa"/>
            </w:tcMar>
          </w:tcPr>
          <w:p w14:paraId="12E102A5" w14:textId="77777777" w:rsidR="0040760B" w:rsidRPr="00CD204F" w:rsidRDefault="0040760B" w:rsidP="00CD204F">
            <w:pPr>
              <w:pStyle w:val="Date"/>
              <w:jc w:val="center"/>
              <w:rPr>
                <w:rStyle w:val="Emphasis"/>
                <w:noProof/>
              </w:rPr>
            </w:pPr>
          </w:p>
        </w:tc>
      </w:tr>
      <w:tr w:rsidR="00CD204F" w14:paraId="09E94CB6" w14:textId="77777777" w:rsidTr="00053D07">
        <w:trPr>
          <w:trHeight w:hRule="exact" w:val="1037"/>
        </w:trPr>
        <w:tc>
          <w:tcPr>
            <w:tcW w:w="714" w:type="pct"/>
            <w:tcMar>
              <w:top w:w="0" w:type="dxa"/>
            </w:tcMar>
            <w:vAlign w:val="center"/>
          </w:tcPr>
          <w:p w14:paraId="77C845DB" w14:textId="77777777" w:rsidR="00CD204F" w:rsidRDefault="00CD204F" w:rsidP="00CD204F">
            <w:pPr>
              <w:pStyle w:val="Date"/>
              <w:jc w:val="center"/>
            </w:pPr>
            <w:r w:rsidRPr="00CD204F">
              <w:rPr>
                <w:rStyle w:val="Emphasis"/>
                <w:noProof/>
              </w:rPr>
              <w:lastRenderedPageBreak/>
              <w:t>5</w:t>
            </w:r>
          </w:p>
        </w:tc>
        <w:tc>
          <w:tcPr>
            <w:tcW w:w="714" w:type="pct"/>
            <w:tcMar>
              <w:top w:w="0" w:type="dxa"/>
            </w:tcMar>
            <w:vAlign w:val="center"/>
          </w:tcPr>
          <w:p w14:paraId="592CD619" w14:textId="77777777" w:rsidR="00CD204F" w:rsidRDefault="00CD204F" w:rsidP="00CD204F">
            <w:pPr>
              <w:pStyle w:val="Date"/>
              <w:jc w:val="center"/>
            </w:pPr>
            <w:r>
              <w:t>6</w:t>
            </w:r>
          </w:p>
        </w:tc>
        <w:tc>
          <w:tcPr>
            <w:tcW w:w="714" w:type="pct"/>
            <w:shd w:val="clear" w:color="auto" w:fill="auto"/>
            <w:tcMar>
              <w:top w:w="0" w:type="dxa"/>
            </w:tcMar>
            <w:vAlign w:val="center"/>
          </w:tcPr>
          <w:p w14:paraId="281E5A85" w14:textId="77777777" w:rsidR="00CD204F" w:rsidRDefault="00806650" w:rsidP="00CD204F">
            <w:pPr>
              <w:pStyle w:val="Date"/>
              <w:jc w:val="center"/>
            </w:pPr>
            <w:r>
              <w:t>7</w:t>
            </w:r>
          </w:p>
        </w:tc>
        <w:tc>
          <w:tcPr>
            <w:tcW w:w="715" w:type="pct"/>
            <w:tcMar>
              <w:top w:w="0" w:type="dxa"/>
            </w:tcMar>
            <w:vAlign w:val="center"/>
          </w:tcPr>
          <w:p w14:paraId="2F836733" w14:textId="77777777" w:rsidR="00CD204F" w:rsidRDefault="00806650" w:rsidP="00CD204F">
            <w:pPr>
              <w:pStyle w:val="Date"/>
              <w:jc w:val="center"/>
            </w:pPr>
            <w:r>
              <w:t>8</w:t>
            </w:r>
          </w:p>
        </w:tc>
        <w:tc>
          <w:tcPr>
            <w:tcW w:w="714" w:type="pct"/>
            <w:tcMar>
              <w:top w:w="0" w:type="dxa"/>
            </w:tcMar>
            <w:vAlign w:val="center"/>
          </w:tcPr>
          <w:p w14:paraId="5F1AE2EC" w14:textId="77777777" w:rsidR="00CD204F" w:rsidRDefault="00806650" w:rsidP="00CD204F">
            <w:pPr>
              <w:pStyle w:val="Date"/>
              <w:jc w:val="center"/>
            </w:pPr>
            <w:r>
              <w:t>9</w:t>
            </w:r>
          </w:p>
        </w:tc>
        <w:tc>
          <w:tcPr>
            <w:tcW w:w="714" w:type="pct"/>
            <w:shd w:val="clear" w:color="auto" w:fill="auto"/>
            <w:tcMar>
              <w:top w:w="0" w:type="dxa"/>
            </w:tcMar>
            <w:vAlign w:val="center"/>
          </w:tcPr>
          <w:p w14:paraId="258057F2" w14:textId="77777777" w:rsidR="00CD204F" w:rsidRDefault="00806650" w:rsidP="00CD204F">
            <w:pPr>
              <w:pStyle w:val="Date"/>
              <w:jc w:val="center"/>
            </w:pPr>
            <w:r>
              <w:t>10</w:t>
            </w:r>
          </w:p>
        </w:tc>
        <w:tc>
          <w:tcPr>
            <w:tcW w:w="715" w:type="pct"/>
            <w:shd w:val="clear" w:color="auto" w:fill="auto"/>
            <w:tcMar>
              <w:top w:w="0" w:type="dxa"/>
            </w:tcMar>
            <w:vAlign w:val="center"/>
          </w:tcPr>
          <w:p w14:paraId="47BA9B15" w14:textId="77777777" w:rsidR="007736A9" w:rsidRPr="006919B2" w:rsidRDefault="007736A9" w:rsidP="00CD204F">
            <w:pPr>
              <w:pStyle w:val="Date"/>
              <w:jc w:val="center"/>
              <w:rPr>
                <w:rStyle w:val="Emphasis"/>
                <w:noProof/>
                <w:color w:val="000000" w:themeColor="text1"/>
                <w:sz w:val="28"/>
              </w:rPr>
            </w:pPr>
            <w:r w:rsidRPr="006919B2">
              <w:rPr>
                <w:rStyle w:val="Emphasis"/>
                <w:noProof/>
                <w:color w:val="000000" w:themeColor="text1"/>
                <w:sz w:val="28"/>
              </w:rPr>
              <w:t>Sat/Sun</w:t>
            </w:r>
          </w:p>
          <w:p w14:paraId="5CDC48FF" w14:textId="77777777" w:rsidR="00CD204F" w:rsidRPr="006919B2" w:rsidRDefault="00806650" w:rsidP="00CD204F">
            <w:pPr>
              <w:pStyle w:val="Date"/>
              <w:jc w:val="center"/>
              <w:rPr>
                <w:rStyle w:val="Emphasis"/>
                <w:noProof/>
              </w:rPr>
            </w:pPr>
            <w:r w:rsidRPr="006919B2">
              <w:rPr>
                <w:rStyle w:val="Emphasis"/>
                <w:noProof/>
                <w:sz w:val="28"/>
              </w:rPr>
              <w:t>11</w:t>
            </w:r>
            <w:r w:rsidR="007736A9" w:rsidRPr="006919B2">
              <w:rPr>
                <w:rStyle w:val="Emphasis"/>
                <w:noProof/>
                <w:sz w:val="28"/>
              </w:rPr>
              <w:t>/12</w:t>
            </w:r>
          </w:p>
        </w:tc>
      </w:tr>
      <w:tr w:rsidR="00CD204F" w14:paraId="03267259" w14:textId="77777777" w:rsidTr="00053D07">
        <w:trPr>
          <w:trHeight w:hRule="exact" w:val="1037"/>
        </w:trPr>
        <w:tc>
          <w:tcPr>
            <w:tcW w:w="714" w:type="pct"/>
            <w:tcMar>
              <w:top w:w="0" w:type="dxa"/>
            </w:tcMar>
          </w:tcPr>
          <w:p w14:paraId="56308F13" w14:textId="77777777" w:rsidR="00CD204F" w:rsidRDefault="00CD204F" w:rsidP="00CD204F">
            <w:pPr>
              <w:jc w:val="center"/>
            </w:pPr>
          </w:p>
        </w:tc>
        <w:tc>
          <w:tcPr>
            <w:tcW w:w="714" w:type="pct"/>
            <w:tcMar>
              <w:top w:w="0" w:type="dxa"/>
            </w:tcMar>
          </w:tcPr>
          <w:p w14:paraId="1FEDA525" w14:textId="77777777" w:rsidR="00CD204F" w:rsidRDefault="00CD204F" w:rsidP="00CD204F">
            <w:pPr>
              <w:jc w:val="center"/>
            </w:pPr>
          </w:p>
        </w:tc>
        <w:tc>
          <w:tcPr>
            <w:tcW w:w="714" w:type="pct"/>
            <w:shd w:val="clear" w:color="auto" w:fill="auto"/>
            <w:tcMar>
              <w:top w:w="0" w:type="dxa"/>
            </w:tcMar>
          </w:tcPr>
          <w:p w14:paraId="7AE53CBA" w14:textId="77777777" w:rsidR="00CD204F" w:rsidRDefault="00CD204F" w:rsidP="00CD204F">
            <w:pPr>
              <w:jc w:val="center"/>
            </w:pPr>
            <w:r>
              <w:t>Scheduled Practice</w:t>
            </w:r>
          </w:p>
          <w:p w14:paraId="4757A5EE" w14:textId="77777777" w:rsidR="00CD204F" w:rsidRDefault="00CD204F" w:rsidP="00CD204F">
            <w:pPr>
              <w:jc w:val="center"/>
            </w:pPr>
            <w:r>
              <w:t>4:30 – 6pm</w:t>
            </w:r>
          </w:p>
          <w:p w14:paraId="088566C5" w14:textId="77777777" w:rsidR="00CD204F" w:rsidRDefault="00B2750A" w:rsidP="00CD204F">
            <w:pPr>
              <w:jc w:val="center"/>
            </w:pPr>
            <w:r>
              <w:t>Innovation</w:t>
            </w:r>
          </w:p>
        </w:tc>
        <w:tc>
          <w:tcPr>
            <w:tcW w:w="715" w:type="pct"/>
            <w:tcMar>
              <w:top w:w="0" w:type="dxa"/>
            </w:tcMar>
          </w:tcPr>
          <w:p w14:paraId="00C435BD" w14:textId="77777777" w:rsidR="00CD204F" w:rsidRDefault="00CD204F" w:rsidP="00CD204F">
            <w:pPr>
              <w:jc w:val="center"/>
            </w:pPr>
            <w:r>
              <w:t>December</w:t>
            </w:r>
          </w:p>
        </w:tc>
        <w:tc>
          <w:tcPr>
            <w:tcW w:w="714" w:type="pct"/>
            <w:tcMar>
              <w:top w:w="0" w:type="dxa"/>
            </w:tcMar>
          </w:tcPr>
          <w:p w14:paraId="024E408C" w14:textId="77777777" w:rsidR="00CD204F" w:rsidRDefault="00CD204F" w:rsidP="00CD204F">
            <w:pPr>
              <w:jc w:val="center"/>
            </w:pPr>
            <w:r>
              <w:t>December</w:t>
            </w:r>
          </w:p>
        </w:tc>
        <w:tc>
          <w:tcPr>
            <w:tcW w:w="714" w:type="pct"/>
            <w:shd w:val="clear" w:color="auto" w:fill="auto"/>
            <w:tcMar>
              <w:top w:w="0" w:type="dxa"/>
            </w:tcMar>
          </w:tcPr>
          <w:p w14:paraId="0F0EE6C6" w14:textId="77777777" w:rsidR="00CD204F" w:rsidRDefault="00CD204F" w:rsidP="00CD204F">
            <w:pPr>
              <w:jc w:val="center"/>
            </w:pPr>
            <w:r>
              <w:t>December</w:t>
            </w:r>
          </w:p>
          <w:p w14:paraId="49B7E37A" w14:textId="77777777" w:rsidR="00CD204F" w:rsidRDefault="00CD204F" w:rsidP="00CD204F">
            <w:pPr>
              <w:jc w:val="center"/>
            </w:pPr>
            <w:r>
              <w:t>New Practice</w:t>
            </w:r>
          </w:p>
          <w:p w14:paraId="2E9E8A96" w14:textId="77777777" w:rsidR="00CD204F" w:rsidRDefault="00CD204F" w:rsidP="00CD204F">
            <w:pPr>
              <w:jc w:val="center"/>
            </w:pPr>
            <w:r>
              <w:t>3-5pm</w:t>
            </w:r>
          </w:p>
          <w:p w14:paraId="133774C3" w14:textId="77777777" w:rsidR="00CD204F" w:rsidRPr="007736A9" w:rsidRDefault="00B2750A" w:rsidP="00CD204F">
            <w:pPr>
              <w:jc w:val="center"/>
              <w:rPr>
                <w:color w:val="FFC000"/>
              </w:rPr>
            </w:pPr>
            <w:r>
              <w:t>Innovation</w:t>
            </w:r>
          </w:p>
        </w:tc>
        <w:tc>
          <w:tcPr>
            <w:tcW w:w="715" w:type="pct"/>
            <w:shd w:val="clear" w:color="auto" w:fill="auto"/>
            <w:tcMar>
              <w:top w:w="0" w:type="dxa"/>
            </w:tcMar>
          </w:tcPr>
          <w:p w14:paraId="51870F44" w14:textId="77777777" w:rsidR="00CD204F" w:rsidRDefault="00CD204F" w:rsidP="00B2750A">
            <w:pPr>
              <w:jc w:val="center"/>
              <w:rPr>
                <w:b/>
              </w:rPr>
            </w:pPr>
            <w:r w:rsidRPr="006919B2">
              <w:rPr>
                <w:b/>
              </w:rPr>
              <w:t>December</w:t>
            </w:r>
          </w:p>
          <w:p w14:paraId="456186E8" w14:textId="77777777" w:rsidR="00B2750A" w:rsidRPr="006919B2" w:rsidRDefault="00B2750A" w:rsidP="00B2750A">
            <w:pPr>
              <w:jc w:val="center"/>
              <w:rPr>
                <w:b/>
              </w:rPr>
            </w:pPr>
            <w:r>
              <w:rPr>
                <w:b/>
              </w:rPr>
              <w:t>Interviews</w:t>
            </w:r>
          </w:p>
          <w:p w14:paraId="49815F00" w14:textId="77777777" w:rsidR="00CD204F" w:rsidRPr="006919B2" w:rsidRDefault="00CD204F" w:rsidP="00CD204F">
            <w:pPr>
              <w:jc w:val="center"/>
              <w:rPr>
                <w:b/>
                <w:color w:val="000000" w:themeColor="text1"/>
              </w:rPr>
            </w:pPr>
            <w:r w:rsidRPr="006919B2">
              <w:rPr>
                <w:b/>
              </w:rPr>
              <w:t>12 – 4</w:t>
            </w:r>
          </w:p>
        </w:tc>
      </w:tr>
    </w:tbl>
    <w:p w14:paraId="74FD70A8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B406" w14:textId="77777777" w:rsidR="00637413" w:rsidRDefault="00637413">
      <w:pPr>
        <w:spacing w:after="0" w:line="240" w:lineRule="auto"/>
      </w:pPr>
      <w:r>
        <w:separator/>
      </w:r>
    </w:p>
  </w:endnote>
  <w:endnote w:type="continuationSeparator" w:id="0">
    <w:p w14:paraId="026DAECE" w14:textId="77777777" w:rsidR="00637413" w:rsidRDefault="0063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E34E" w14:textId="77777777" w:rsidR="00637413" w:rsidRDefault="00637413">
      <w:pPr>
        <w:spacing w:after="0" w:line="240" w:lineRule="auto"/>
      </w:pPr>
      <w:r>
        <w:separator/>
      </w:r>
    </w:p>
  </w:footnote>
  <w:footnote w:type="continuationSeparator" w:id="0">
    <w:p w14:paraId="4227664B" w14:textId="77777777" w:rsidR="00637413" w:rsidRDefault="0063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1"/>
    <w:docVar w:name="MonthStart" w:val="11/1/21"/>
  </w:docVars>
  <w:rsids>
    <w:rsidRoot w:val="0040760B"/>
    <w:rsid w:val="00053D07"/>
    <w:rsid w:val="00056935"/>
    <w:rsid w:val="00120278"/>
    <w:rsid w:val="00365D58"/>
    <w:rsid w:val="0040760B"/>
    <w:rsid w:val="00637413"/>
    <w:rsid w:val="00683123"/>
    <w:rsid w:val="006919B2"/>
    <w:rsid w:val="007736A9"/>
    <w:rsid w:val="007B29DC"/>
    <w:rsid w:val="00806650"/>
    <w:rsid w:val="00837FF0"/>
    <w:rsid w:val="008F304F"/>
    <w:rsid w:val="00B21545"/>
    <w:rsid w:val="00B2750A"/>
    <w:rsid w:val="00B75A54"/>
    <w:rsid w:val="00B91EAE"/>
    <w:rsid w:val="00BE33C9"/>
    <w:rsid w:val="00C26BE9"/>
    <w:rsid w:val="00C47FD1"/>
    <w:rsid w:val="00CD204F"/>
    <w:rsid w:val="00D1634D"/>
    <w:rsid w:val="00D56312"/>
    <w:rsid w:val="00E0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2894112"/>
  <w15:docId w15:val="{6F662526-66E4-4A46-AC0D-ADDCA8F2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ougroe/Library/Containers/com.microsoft.Word/Data/Library/Application%20Support/Microsoft/Office/16.0/DTS/en-US%7b1C0347D7-726B-D34A-B9CE-1A5168050A62%7d/%7bD8DB32E2-FF50-6A47-82CD-469D7F5AFACA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ECE110-5D60-E842-8C4E-986CADCD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{D8DB32E2-FF50-6A47-82CD-469D7F5AFACA}tf16382964.dotm</Template>
  <TotalTime>96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ROE</dc:creator>
  <cp:keywords/>
  <dc:description/>
  <cp:lastModifiedBy>MAUREEN ROE</cp:lastModifiedBy>
  <cp:revision>9</cp:revision>
  <cp:lastPrinted>2021-11-21T17:17:00Z</cp:lastPrinted>
  <dcterms:created xsi:type="dcterms:W3CDTF">2021-11-01T01:24:00Z</dcterms:created>
  <dcterms:modified xsi:type="dcterms:W3CDTF">2021-11-21T17:21:00Z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